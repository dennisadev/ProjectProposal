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ACDE" w14:textId="22CAF88B" w:rsidR="00A10484" w:rsidRDefault="00816D39">
      <w:pPr>
        <w:pStyle w:val="Title"/>
      </w:pPr>
      <w:r>
        <w:t>Event Scheduling App</w:t>
      </w:r>
    </w:p>
    <w:p w14:paraId="3F6C87E8" w14:textId="3ADC1E64" w:rsidR="00855982" w:rsidRPr="00855982" w:rsidRDefault="00816D39" w:rsidP="00855982">
      <w:pPr>
        <w:pStyle w:val="Heading1"/>
      </w:pPr>
      <w:r>
        <w:t>Introduction</w:t>
      </w:r>
    </w:p>
    <w:p w14:paraId="30F72B54" w14:textId="550DE3A0" w:rsidR="00816D39" w:rsidRDefault="00816D39" w:rsidP="00816D39">
      <w:r>
        <w:t xml:space="preserve">Create an event scheduling app to be used by a venue or function room for people to view the </w:t>
      </w:r>
      <w:r w:rsidR="00707F3D">
        <w:t>availability of the venue</w:t>
      </w:r>
      <w:r>
        <w:t xml:space="preserve"> and book the venue. </w:t>
      </w:r>
    </w:p>
    <w:p w14:paraId="46173FDE" w14:textId="04A91090" w:rsidR="00816D39" w:rsidRPr="00855982" w:rsidRDefault="00816D39" w:rsidP="00816D39">
      <w:pPr>
        <w:pStyle w:val="Heading1"/>
      </w:pPr>
      <w:r>
        <w:t>Objectives</w:t>
      </w:r>
    </w:p>
    <w:p w14:paraId="20E2D1E4" w14:textId="51B12AAC" w:rsidR="00816D39" w:rsidRDefault="00816D39" w:rsidP="00816D39">
      <w:pPr>
        <w:pStyle w:val="ListParagraph"/>
        <w:numPr>
          <w:ilvl w:val="0"/>
          <w:numId w:val="30"/>
        </w:numPr>
      </w:pPr>
      <w:r>
        <w:t xml:space="preserve">To create a user-friendly web application for people to </w:t>
      </w:r>
      <w:r>
        <w:t xml:space="preserve">view the </w:t>
      </w:r>
      <w:r>
        <w:t>venues’</w:t>
      </w:r>
      <w:r>
        <w:t xml:space="preserve"> availability and book the venue</w:t>
      </w:r>
      <w:r>
        <w:t>.</w:t>
      </w:r>
    </w:p>
    <w:p w14:paraId="04FA0264" w14:textId="19B6ADBF" w:rsidR="00816D39" w:rsidRPr="00855982" w:rsidRDefault="00707F3D" w:rsidP="00816D39">
      <w:pPr>
        <w:pStyle w:val="ListParagraph"/>
        <w:numPr>
          <w:ilvl w:val="0"/>
          <w:numId w:val="30"/>
        </w:numPr>
      </w:pPr>
      <w:r>
        <w:t>A</w:t>
      </w:r>
      <w:r w:rsidR="00816D39">
        <w:t>n admin page for the venue to update and delete booking</w:t>
      </w:r>
      <w:r>
        <w:t>s</w:t>
      </w:r>
      <w:r w:rsidR="00816D39">
        <w:t xml:space="preserve"> if necessary.</w:t>
      </w:r>
    </w:p>
    <w:p w14:paraId="1DB4ACA5" w14:textId="4DA857EE" w:rsidR="00816D39" w:rsidRPr="00855982" w:rsidRDefault="00816D39" w:rsidP="00816D39">
      <w:pPr>
        <w:pStyle w:val="Heading1"/>
      </w:pPr>
      <w:r>
        <w:t>Project Description</w:t>
      </w:r>
    </w:p>
    <w:p w14:paraId="083F1721" w14:textId="5ECF4D5B" w:rsidR="00816D39" w:rsidRDefault="00816D39" w:rsidP="00816D39">
      <w:r>
        <w:t>This app would facilitate viewing</w:t>
      </w:r>
      <w:r>
        <w:t xml:space="preserve"> the </w:t>
      </w:r>
      <w:r w:rsidR="00C96251">
        <w:t>venues’</w:t>
      </w:r>
      <w:r>
        <w:t xml:space="preserve"> availability and book</w:t>
      </w:r>
      <w:r>
        <w:t>ing</w:t>
      </w:r>
      <w:r>
        <w:t xml:space="preserve"> the </w:t>
      </w:r>
      <w:r w:rsidR="00C96251">
        <w:t>venue</w:t>
      </w:r>
      <w:r w:rsidR="00707F3D">
        <w:t xml:space="preserve"> and reduce </w:t>
      </w:r>
      <w:r w:rsidR="00C96251">
        <w:t xml:space="preserve">the need to check with staff for availability or initial booking. </w:t>
      </w:r>
      <w:r w:rsidR="00707F3D">
        <w:t xml:space="preserve">It would also </w:t>
      </w:r>
      <w:r w:rsidR="00C96251">
        <w:t>provid</w:t>
      </w:r>
      <w:r w:rsidR="00707F3D">
        <w:t>e</w:t>
      </w:r>
      <w:r w:rsidR="00C96251">
        <w:t xml:space="preserve"> the ability to handle multiple requests at one time.</w:t>
      </w:r>
    </w:p>
    <w:p w14:paraId="1BB9E855" w14:textId="2D3807EA" w:rsidR="00C96251" w:rsidRPr="00855982" w:rsidRDefault="00C96251" w:rsidP="00C96251">
      <w:pPr>
        <w:pStyle w:val="Heading1"/>
      </w:pPr>
      <w:r>
        <w:t>Technologies and Tools</w:t>
      </w:r>
    </w:p>
    <w:p w14:paraId="10E706C5" w14:textId="77777777" w:rsidR="00C96251" w:rsidRDefault="00C96251" w:rsidP="00C96251">
      <w:pPr>
        <w:pStyle w:val="ListParagraph"/>
        <w:numPr>
          <w:ilvl w:val="0"/>
          <w:numId w:val="30"/>
        </w:numPr>
      </w:pPr>
      <w:r>
        <w:t>Languages: C# for backend development, HTML/CSS/JavaScript for frontend</w:t>
      </w:r>
    </w:p>
    <w:p w14:paraId="09FB610D" w14:textId="77777777" w:rsidR="00C96251" w:rsidRDefault="00C96251" w:rsidP="00C96251">
      <w:pPr>
        <w:pStyle w:val="ListParagraph"/>
        <w:numPr>
          <w:ilvl w:val="0"/>
          <w:numId w:val="30"/>
        </w:numPr>
      </w:pPr>
      <w:r>
        <w:t>Frameworks: ASP.NET Core MVC for web development</w:t>
      </w:r>
    </w:p>
    <w:p w14:paraId="0BC6ED04" w14:textId="77777777" w:rsidR="00C96251" w:rsidRDefault="00C96251" w:rsidP="00C96251">
      <w:pPr>
        <w:pStyle w:val="ListParagraph"/>
        <w:numPr>
          <w:ilvl w:val="0"/>
          <w:numId w:val="30"/>
        </w:numPr>
      </w:pPr>
      <w:r>
        <w:t>Database: MySQL for data storage</w:t>
      </w:r>
    </w:p>
    <w:p w14:paraId="697F7C41" w14:textId="4F0AFC7C" w:rsidR="00C96251" w:rsidRDefault="00C96251" w:rsidP="00C96251">
      <w:pPr>
        <w:pStyle w:val="ListParagraph"/>
        <w:numPr>
          <w:ilvl w:val="0"/>
          <w:numId w:val="30"/>
        </w:numPr>
      </w:pPr>
      <w:r>
        <w:t xml:space="preserve">Tools: </w:t>
      </w:r>
      <w:r>
        <w:t>Visual Studio</w:t>
      </w:r>
      <w:r>
        <w:t>, Git for version control</w:t>
      </w:r>
    </w:p>
    <w:p w14:paraId="48AC69B5" w14:textId="731499BC" w:rsidR="00C96251" w:rsidRPr="00855982" w:rsidRDefault="00C96251" w:rsidP="00C96251">
      <w:pPr>
        <w:pStyle w:val="Heading1"/>
      </w:pPr>
      <w:r>
        <w:t>Features</w:t>
      </w:r>
    </w:p>
    <w:p w14:paraId="23656A31" w14:textId="61BDDFBD" w:rsidR="00C96251" w:rsidRDefault="00C96251" w:rsidP="00C96251">
      <w:pPr>
        <w:pStyle w:val="ListParagraph"/>
        <w:numPr>
          <w:ilvl w:val="0"/>
          <w:numId w:val="30"/>
        </w:numPr>
      </w:pPr>
      <w:r>
        <w:t xml:space="preserve">Availability view: </w:t>
      </w:r>
      <w:r w:rsidR="00273E3E">
        <w:t>Quickly a</w:t>
      </w:r>
      <w:r>
        <w:t>llow anyone to see when the venue is already booked</w:t>
      </w:r>
      <w:r w:rsidR="00273E3E">
        <w:t>,</w:t>
      </w:r>
      <w:r>
        <w:t xml:space="preserve"> but not all the details of the booking.</w:t>
      </w:r>
    </w:p>
    <w:p w14:paraId="6DE41B17" w14:textId="51D79405" w:rsidR="00C96251" w:rsidRDefault="00C96251" w:rsidP="00C96251">
      <w:pPr>
        <w:pStyle w:val="ListParagraph"/>
        <w:numPr>
          <w:ilvl w:val="0"/>
          <w:numId w:val="30"/>
        </w:numPr>
      </w:pPr>
      <w:r>
        <w:t>Scheduling: An easy-to-use interface for reserving an available time slot.</w:t>
      </w:r>
    </w:p>
    <w:p w14:paraId="248846D9" w14:textId="7CEF2727" w:rsidR="00C96251" w:rsidRDefault="00C96251" w:rsidP="00C96251">
      <w:pPr>
        <w:pStyle w:val="ListParagraph"/>
        <w:numPr>
          <w:ilvl w:val="0"/>
          <w:numId w:val="30"/>
        </w:numPr>
      </w:pPr>
      <w:r>
        <w:t>Admin page: A page for the venue staff to update and delete bookings.</w:t>
      </w:r>
    </w:p>
    <w:p w14:paraId="0561AFE7" w14:textId="35A9A2B2" w:rsidR="00273E3E" w:rsidRPr="00855982" w:rsidRDefault="00273E3E" w:rsidP="00273E3E">
      <w:pPr>
        <w:pStyle w:val="Heading1"/>
      </w:pPr>
      <w:r>
        <w:t>Implementation Plan</w:t>
      </w:r>
    </w:p>
    <w:p w14:paraId="2C353255" w14:textId="1F617FB7" w:rsidR="00273E3E" w:rsidRDefault="00273E3E" w:rsidP="00273E3E">
      <w:pPr>
        <w:pStyle w:val="ListParagraph"/>
        <w:numPr>
          <w:ilvl w:val="0"/>
          <w:numId w:val="30"/>
        </w:numPr>
      </w:pPr>
      <w:r>
        <w:t>Agile development as time permits for sprints</w:t>
      </w:r>
    </w:p>
    <w:p w14:paraId="0B6137E5" w14:textId="690171F1" w:rsidR="00273E3E" w:rsidRDefault="00273E3E" w:rsidP="00273E3E">
      <w:pPr>
        <w:pStyle w:val="ListParagraph"/>
        <w:numPr>
          <w:ilvl w:val="0"/>
          <w:numId w:val="30"/>
        </w:numPr>
      </w:pPr>
      <w:r>
        <w:t>MySQL Database</w:t>
      </w:r>
    </w:p>
    <w:p w14:paraId="142F2A35" w14:textId="5F035F07" w:rsidR="00273E3E" w:rsidRDefault="00273E3E" w:rsidP="00273E3E">
      <w:pPr>
        <w:pStyle w:val="ListParagraph"/>
        <w:numPr>
          <w:ilvl w:val="0"/>
          <w:numId w:val="30"/>
        </w:numPr>
      </w:pPr>
      <w:r>
        <w:t>Create models and controllers first using minimal views to test features</w:t>
      </w:r>
    </w:p>
    <w:p w14:paraId="07D0378A" w14:textId="62C5F2E0" w:rsidR="00273E3E" w:rsidRDefault="00273E3E" w:rsidP="00273E3E">
      <w:pPr>
        <w:pStyle w:val="ListParagraph"/>
        <w:numPr>
          <w:ilvl w:val="0"/>
          <w:numId w:val="30"/>
        </w:numPr>
      </w:pPr>
      <w:r>
        <w:t>Implement further HTMS/CSS at the end for a clean look</w:t>
      </w:r>
    </w:p>
    <w:p w14:paraId="5E30CA3A" w14:textId="4D7CFCB4" w:rsidR="00273E3E" w:rsidRPr="00855982" w:rsidRDefault="00273E3E" w:rsidP="00273E3E">
      <w:pPr>
        <w:pStyle w:val="Heading1"/>
      </w:pPr>
      <w:r>
        <w:lastRenderedPageBreak/>
        <w:t>Testing Plan</w:t>
      </w:r>
    </w:p>
    <w:p w14:paraId="5BC63BEF" w14:textId="14E56AF1" w:rsidR="00707F3D" w:rsidRDefault="00707F3D" w:rsidP="00273E3E">
      <w:pPr>
        <w:pStyle w:val="ListParagraph"/>
        <w:numPr>
          <w:ilvl w:val="0"/>
          <w:numId w:val="30"/>
        </w:numPr>
      </w:pPr>
      <w:r>
        <w:t>Unit testing for backend logic</w:t>
      </w:r>
    </w:p>
    <w:p w14:paraId="2614DA45" w14:textId="388C5A18" w:rsidR="00273E3E" w:rsidRDefault="00273E3E" w:rsidP="00707F3D">
      <w:pPr>
        <w:pStyle w:val="ListParagraph"/>
        <w:numPr>
          <w:ilvl w:val="0"/>
          <w:numId w:val="30"/>
        </w:numPr>
      </w:pPr>
      <w:r>
        <w:t>Test all CRUD Functions individually as developed</w:t>
      </w:r>
    </w:p>
    <w:p w14:paraId="53F9E813" w14:textId="280EBB19" w:rsidR="00707F3D" w:rsidRPr="00855982" w:rsidRDefault="00707F3D" w:rsidP="00707F3D">
      <w:pPr>
        <w:pStyle w:val="Heading1"/>
      </w:pPr>
      <w:r>
        <w:t>Deployment</w:t>
      </w:r>
    </w:p>
    <w:p w14:paraId="354902E9" w14:textId="5656563D" w:rsidR="00707F3D" w:rsidRDefault="00707F3D" w:rsidP="00707F3D">
      <w:r>
        <w:t>Localhost for development and testing. If necessary, possibly deploy to Azure App Service for further hosting.</w:t>
      </w:r>
    </w:p>
    <w:p w14:paraId="74CE1188" w14:textId="69152655" w:rsidR="00707F3D" w:rsidRPr="00855982" w:rsidRDefault="00707F3D" w:rsidP="00707F3D">
      <w:pPr>
        <w:pStyle w:val="Heading1"/>
      </w:pPr>
      <w:r>
        <w:t>Expected Outcome</w:t>
      </w:r>
    </w:p>
    <w:p w14:paraId="20838731" w14:textId="1BA414D0" w:rsidR="00707F3D" w:rsidRDefault="00707F3D" w:rsidP="00707F3D">
      <w:r>
        <w:t xml:space="preserve">Successfully creating an ASP.Net web application implementing all CRUD operations. </w:t>
      </w:r>
    </w:p>
    <w:p w14:paraId="29FA94C1" w14:textId="3EE54E78" w:rsidR="00707F3D" w:rsidRPr="00855982" w:rsidRDefault="00707F3D" w:rsidP="00707F3D">
      <w:pPr>
        <w:pStyle w:val="Heading1"/>
      </w:pPr>
      <w:r>
        <w:t>Conclusion</w:t>
      </w:r>
    </w:p>
    <w:p w14:paraId="0D297CD8" w14:textId="422E01C0" w:rsidR="00707F3D" w:rsidRDefault="00707F3D" w:rsidP="00707F3D">
      <w:r>
        <w:t>The</w:t>
      </w:r>
      <w:r>
        <w:t xml:space="preserve"> event scheduling app </w:t>
      </w:r>
      <w:r>
        <w:t>will address a venue’s scheduling operations and provide an opportunity to put everything learned together into one demonstration.</w:t>
      </w:r>
    </w:p>
    <w:p w14:paraId="18B9C656" w14:textId="77777777" w:rsidR="00707F3D" w:rsidRDefault="00707F3D" w:rsidP="00707F3D"/>
    <w:p w14:paraId="30F44301" w14:textId="77777777" w:rsidR="00707F3D" w:rsidRDefault="00707F3D" w:rsidP="00707F3D"/>
    <w:p w14:paraId="614A5FE5" w14:textId="77777777" w:rsidR="00707F3D" w:rsidRDefault="00707F3D" w:rsidP="00707F3D"/>
    <w:p w14:paraId="736CBBEA" w14:textId="77777777" w:rsidR="00273E3E" w:rsidRDefault="00273E3E" w:rsidP="00273E3E"/>
    <w:p w14:paraId="6E4C63D2" w14:textId="77777777" w:rsidR="00273E3E" w:rsidRDefault="00273E3E" w:rsidP="00273E3E"/>
    <w:p w14:paraId="798FC65D" w14:textId="35C0361C" w:rsidR="00C96251" w:rsidRDefault="00C96251" w:rsidP="00C96251">
      <w:pPr>
        <w:pStyle w:val="ListParagraph"/>
      </w:pPr>
    </w:p>
    <w:p w14:paraId="3B0190A8" w14:textId="776701A9" w:rsidR="00816D39" w:rsidRPr="00855982" w:rsidRDefault="00816D39" w:rsidP="00816D39"/>
    <w:sectPr w:rsidR="00816D39" w:rsidRPr="00855982" w:rsidSect="00C96251">
      <w:footerReference w:type="default" r:id="rId10"/>
      <w:pgSz w:w="12240" w:h="15840"/>
      <w:pgMar w:top="72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47746" w14:textId="77777777" w:rsidR="00816D39" w:rsidRDefault="00816D39" w:rsidP="00855982">
      <w:pPr>
        <w:spacing w:after="0" w:line="240" w:lineRule="auto"/>
      </w:pPr>
      <w:r>
        <w:separator/>
      </w:r>
    </w:p>
  </w:endnote>
  <w:endnote w:type="continuationSeparator" w:id="0">
    <w:p w14:paraId="7C5DB229" w14:textId="77777777" w:rsidR="00816D39" w:rsidRDefault="00816D3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4DDD3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FF601" w14:textId="77777777" w:rsidR="00816D39" w:rsidRDefault="00816D39" w:rsidP="00855982">
      <w:pPr>
        <w:spacing w:after="0" w:line="240" w:lineRule="auto"/>
      </w:pPr>
      <w:r>
        <w:separator/>
      </w:r>
    </w:p>
  </w:footnote>
  <w:footnote w:type="continuationSeparator" w:id="0">
    <w:p w14:paraId="0C1F3192" w14:textId="77777777" w:rsidR="00816D39" w:rsidRDefault="00816D3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A80021"/>
    <w:multiLevelType w:val="hybridMultilevel"/>
    <w:tmpl w:val="261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4502030">
    <w:abstractNumId w:val="14"/>
  </w:num>
  <w:num w:numId="2" w16cid:durableId="11938779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605980">
    <w:abstractNumId w:val="14"/>
  </w:num>
  <w:num w:numId="4" w16cid:durableId="754323673">
    <w:abstractNumId w:val="14"/>
  </w:num>
  <w:num w:numId="5" w16cid:durableId="261650531">
    <w:abstractNumId w:val="14"/>
  </w:num>
  <w:num w:numId="6" w16cid:durableId="962075602">
    <w:abstractNumId w:val="14"/>
  </w:num>
  <w:num w:numId="7" w16cid:durableId="235869461">
    <w:abstractNumId w:val="14"/>
  </w:num>
  <w:num w:numId="8" w16cid:durableId="2039119599">
    <w:abstractNumId w:val="14"/>
  </w:num>
  <w:num w:numId="9" w16cid:durableId="169610505">
    <w:abstractNumId w:val="14"/>
  </w:num>
  <w:num w:numId="10" w16cid:durableId="737095207">
    <w:abstractNumId w:val="14"/>
  </w:num>
  <w:num w:numId="11" w16cid:durableId="389422149">
    <w:abstractNumId w:val="14"/>
  </w:num>
  <w:num w:numId="12" w16cid:durableId="1323504379">
    <w:abstractNumId w:val="14"/>
  </w:num>
  <w:num w:numId="13" w16cid:durableId="2042244015">
    <w:abstractNumId w:val="10"/>
  </w:num>
  <w:num w:numId="14" w16cid:durableId="603344763">
    <w:abstractNumId w:val="18"/>
  </w:num>
  <w:num w:numId="15" w16cid:durableId="262039085">
    <w:abstractNumId w:val="11"/>
  </w:num>
  <w:num w:numId="16" w16cid:durableId="533033398">
    <w:abstractNumId w:val="12"/>
  </w:num>
  <w:num w:numId="17" w16cid:durableId="222566546">
    <w:abstractNumId w:val="9"/>
  </w:num>
  <w:num w:numId="18" w16cid:durableId="1182357910">
    <w:abstractNumId w:val="7"/>
  </w:num>
  <w:num w:numId="19" w16cid:durableId="2146269564">
    <w:abstractNumId w:val="6"/>
  </w:num>
  <w:num w:numId="20" w16cid:durableId="824468682">
    <w:abstractNumId w:val="5"/>
  </w:num>
  <w:num w:numId="21" w16cid:durableId="1233812707">
    <w:abstractNumId w:val="4"/>
  </w:num>
  <w:num w:numId="22" w16cid:durableId="1852252834">
    <w:abstractNumId w:val="8"/>
  </w:num>
  <w:num w:numId="23" w16cid:durableId="105544399">
    <w:abstractNumId w:val="3"/>
  </w:num>
  <w:num w:numId="24" w16cid:durableId="1882325105">
    <w:abstractNumId w:val="2"/>
  </w:num>
  <w:num w:numId="25" w16cid:durableId="1256938423">
    <w:abstractNumId w:val="1"/>
  </w:num>
  <w:num w:numId="26" w16cid:durableId="10685232">
    <w:abstractNumId w:val="0"/>
  </w:num>
  <w:num w:numId="27" w16cid:durableId="1247112112">
    <w:abstractNumId w:val="13"/>
  </w:num>
  <w:num w:numId="28" w16cid:durableId="1740205436">
    <w:abstractNumId w:val="15"/>
  </w:num>
  <w:num w:numId="29" w16cid:durableId="1372147043">
    <w:abstractNumId w:val="17"/>
  </w:num>
  <w:num w:numId="30" w16cid:durableId="1269896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2tzQ1NDExNTM0MzBV0lEKTi0uzszPAykwrAUAzNQSeSwAAAA="/>
  </w:docVars>
  <w:rsids>
    <w:rsidRoot w:val="00816D39"/>
    <w:rsid w:val="001D4362"/>
    <w:rsid w:val="00273E3E"/>
    <w:rsid w:val="00706A19"/>
    <w:rsid w:val="00707F3D"/>
    <w:rsid w:val="007833A7"/>
    <w:rsid w:val="00816D39"/>
    <w:rsid w:val="00855982"/>
    <w:rsid w:val="00A10484"/>
    <w:rsid w:val="00C9625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E25D"/>
  <w15:chartTrackingRefBased/>
  <w15:docId w15:val="{DF61083E-E1FF-4064-831E-6E7D84C9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3D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1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sArmstr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 Armstrong</dc:creator>
  <cp:lastModifiedBy>Dennis Armstrong</cp:lastModifiedBy>
  <cp:revision>1</cp:revision>
  <dcterms:created xsi:type="dcterms:W3CDTF">2025-03-13T22:45:00Z</dcterms:created>
  <dcterms:modified xsi:type="dcterms:W3CDTF">2025-03-13T23:31:00Z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